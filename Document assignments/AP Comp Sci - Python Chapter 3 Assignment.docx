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08" w:rsidRDefault="00F40739" w:rsidP="00F96AA8">
      <w:pPr>
        <w:pStyle w:val="Heading1"/>
      </w:pPr>
      <w:r>
        <w:t>AP COMPUTER SCIENCE PRINCIPLES – Control Statements Assignment</w:t>
      </w:r>
    </w:p>
    <w:p w:rsidR="00F40739" w:rsidRDefault="00F40739" w:rsidP="00F96AA8">
      <w:pPr>
        <w:pStyle w:val="Subtitle"/>
      </w:pPr>
      <w:r>
        <w:t>Directions:  Answer each of the following questions by typing the correct answer in the space provided.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 xml:space="preserve">Explain the role of the variable in the header of </w:t>
      </w:r>
      <w:proofErr w:type="gramStart"/>
      <w:r w:rsidRPr="00F96AA8">
        <w:rPr>
          <w:sz w:val="24"/>
        </w:rPr>
        <w:t>a for</w:t>
      </w:r>
      <w:proofErr w:type="gramEnd"/>
      <w:r w:rsidRPr="00F96AA8">
        <w:rPr>
          <w:sz w:val="24"/>
        </w:rPr>
        <w:t xml:space="preserve"> loop.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Write a loop that prints your name 100 times. Each output should begin on a new line.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Assume that x is 3 and y is 5.  Write the values of the f</w:t>
      </w:r>
      <w:bookmarkStart w:id="0" w:name="_GoBack"/>
      <w:bookmarkEnd w:id="0"/>
      <w:r w:rsidRPr="00F96AA8">
        <w:rPr>
          <w:sz w:val="24"/>
        </w:rPr>
        <w:t>ollowing expressions: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==y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&gt; y -3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&lt;= y -2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== y or x &gt; 2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!=6 and y &gt; 10</w:t>
      </w:r>
    </w:p>
    <w:p w:rsidR="00F40739" w:rsidRPr="00F96AA8" w:rsidRDefault="00F40739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x &gt; 0 and x &lt; 100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Explain how to check for an invalid input number and prevent it being used in a program.  You may assume that the user enters a number.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Explain the role of the trailing else part of an extended if statement.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The variables x and y refer to numbers.  Write a code segment that prompts the user for an arithmetic operator and prints the value obtained by applying that operator to x and y.</w:t>
      </w:r>
    </w:p>
    <w:p w:rsidR="00F40739" w:rsidRPr="00F96AA8" w:rsidRDefault="00F40739" w:rsidP="00F40739">
      <w:pPr>
        <w:pStyle w:val="ListParagraph"/>
        <w:numPr>
          <w:ilvl w:val="0"/>
          <w:numId w:val="1"/>
        </w:numPr>
        <w:rPr>
          <w:sz w:val="24"/>
        </w:rPr>
      </w:pPr>
      <w:r w:rsidRPr="00F96AA8">
        <w:rPr>
          <w:sz w:val="24"/>
        </w:rPr>
        <w:t>Write the outputs of the following loops:</w:t>
      </w:r>
    </w:p>
    <w:p w:rsidR="00F40739" w:rsidRPr="00F96AA8" w:rsidRDefault="00F96AA8" w:rsidP="00F40739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f</w:t>
      </w:r>
      <w:r w:rsidR="00F40739" w:rsidRPr="00F96AA8">
        <w:rPr>
          <w:sz w:val="24"/>
        </w:rPr>
        <w:t>or count in range(5):</w:t>
      </w:r>
    </w:p>
    <w:p w:rsidR="00F40739" w:rsidRPr="00F96AA8" w:rsidRDefault="00F40739" w:rsidP="00F96AA8">
      <w:pPr>
        <w:pStyle w:val="ListParagraph"/>
        <w:ind w:left="2160"/>
        <w:rPr>
          <w:sz w:val="24"/>
        </w:rPr>
      </w:pPr>
      <w:proofErr w:type="gramStart"/>
      <w:r w:rsidRPr="00F96AA8">
        <w:rPr>
          <w:sz w:val="24"/>
        </w:rPr>
        <w:t>Print(</w:t>
      </w:r>
      <w:proofErr w:type="gramEnd"/>
      <w:r w:rsidRPr="00F96AA8">
        <w:rPr>
          <w:sz w:val="24"/>
        </w:rPr>
        <w:t>count +1, end=” “)</w:t>
      </w:r>
    </w:p>
    <w:p w:rsidR="00F96AA8" w:rsidRPr="00F96AA8" w:rsidRDefault="00F96AA8" w:rsidP="00F96AA8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f</w:t>
      </w:r>
      <w:r w:rsidRPr="00F96AA8">
        <w:rPr>
          <w:sz w:val="24"/>
        </w:rPr>
        <w:t xml:space="preserve">or </w:t>
      </w:r>
      <w:r w:rsidRPr="00F96AA8">
        <w:rPr>
          <w:sz w:val="24"/>
        </w:rPr>
        <w:t>count in range(1, 4</w:t>
      </w:r>
      <w:r w:rsidRPr="00F96AA8">
        <w:rPr>
          <w:sz w:val="24"/>
        </w:rPr>
        <w:t>):</w:t>
      </w:r>
    </w:p>
    <w:p w:rsidR="00F96AA8" w:rsidRPr="00F96AA8" w:rsidRDefault="00F96AA8" w:rsidP="00F96AA8">
      <w:pPr>
        <w:pStyle w:val="ListParagraph"/>
        <w:ind w:left="2160"/>
        <w:rPr>
          <w:sz w:val="24"/>
        </w:rPr>
      </w:pPr>
      <w:proofErr w:type="gramStart"/>
      <w:r w:rsidRPr="00F96AA8">
        <w:rPr>
          <w:sz w:val="24"/>
        </w:rPr>
        <w:t>Print(</w:t>
      </w:r>
      <w:proofErr w:type="gramEnd"/>
      <w:r w:rsidRPr="00F96AA8">
        <w:rPr>
          <w:sz w:val="24"/>
        </w:rPr>
        <w:t>count</w:t>
      </w:r>
      <w:r w:rsidRPr="00F96AA8">
        <w:rPr>
          <w:sz w:val="24"/>
        </w:rPr>
        <w:t>, end=” “)</w:t>
      </w:r>
    </w:p>
    <w:p w:rsidR="00F96AA8" w:rsidRPr="00F96AA8" w:rsidRDefault="00F96AA8" w:rsidP="00F96AA8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f</w:t>
      </w:r>
      <w:r w:rsidRPr="00F96AA8">
        <w:rPr>
          <w:sz w:val="24"/>
        </w:rPr>
        <w:t xml:space="preserve">or </w:t>
      </w:r>
      <w:r w:rsidRPr="00F96AA8">
        <w:rPr>
          <w:sz w:val="24"/>
        </w:rPr>
        <w:t>count in range(1, 6, 2</w:t>
      </w:r>
      <w:r w:rsidRPr="00F96AA8">
        <w:rPr>
          <w:sz w:val="24"/>
        </w:rPr>
        <w:t>):</w:t>
      </w:r>
    </w:p>
    <w:p w:rsidR="00F96AA8" w:rsidRPr="00F96AA8" w:rsidRDefault="00F96AA8" w:rsidP="00F96AA8">
      <w:pPr>
        <w:pStyle w:val="ListParagraph"/>
        <w:ind w:left="2160"/>
        <w:rPr>
          <w:sz w:val="24"/>
        </w:rPr>
      </w:pPr>
      <w:proofErr w:type="gramStart"/>
      <w:r w:rsidRPr="00F96AA8">
        <w:rPr>
          <w:sz w:val="24"/>
        </w:rPr>
        <w:t>Print(</w:t>
      </w:r>
      <w:proofErr w:type="gramEnd"/>
      <w:r w:rsidRPr="00F96AA8">
        <w:rPr>
          <w:sz w:val="24"/>
        </w:rPr>
        <w:t>count</w:t>
      </w:r>
      <w:r w:rsidRPr="00F96AA8">
        <w:rPr>
          <w:sz w:val="24"/>
        </w:rPr>
        <w:t>, end=” “)</w:t>
      </w:r>
    </w:p>
    <w:p w:rsidR="00F96AA8" w:rsidRPr="00F96AA8" w:rsidRDefault="00F96AA8" w:rsidP="00F96AA8">
      <w:pPr>
        <w:pStyle w:val="ListParagraph"/>
        <w:numPr>
          <w:ilvl w:val="1"/>
          <w:numId w:val="1"/>
        </w:numPr>
        <w:rPr>
          <w:sz w:val="24"/>
        </w:rPr>
      </w:pPr>
      <w:r w:rsidRPr="00F96AA8">
        <w:rPr>
          <w:sz w:val="24"/>
        </w:rPr>
        <w:t>f</w:t>
      </w:r>
      <w:r w:rsidRPr="00F96AA8">
        <w:rPr>
          <w:sz w:val="24"/>
        </w:rPr>
        <w:t xml:space="preserve">or </w:t>
      </w:r>
      <w:r w:rsidRPr="00F96AA8">
        <w:rPr>
          <w:sz w:val="24"/>
        </w:rPr>
        <w:t>count in range(6,1,-1</w:t>
      </w:r>
      <w:r w:rsidRPr="00F96AA8">
        <w:rPr>
          <w:sz w:val="24"/>
        </w:rPr>
        <w:t>):</w:t>
      </w:r>
    </w:p>
    <w:p w:rsidR="00F96AA8" w:rsidRPr="00F96AA8" w:rsidRDefault="00F96AA8" w:rsidP="00F96AA8">
      <w:pPr>
        <w:pStyle w:val="ListParagraph"/>
        <w:ind w:left="2160"/>
        <w:rPr>
          <w:sz w:val="24"/>
        </w:rPr>
      </w:pPr>
      <w:proofErr w:type="gramStart"/>
      <w:r w:rsidRPr="00F96AA8">
        <w:rPr>
          <w:sz w:val="24"/>
        </w:rPr>
        <w:t>Print(</w:t>
      </w:r>
      <w:proofErr w:type="gramEnd"/>
      <w:r w:rsidRPr="00F96AA8">
        <w:rPr>
          <w:sz w:val="24"/>
        </w:rPr>
        <w:t>count</w:t>
      </w:r>
      <w:r w:rsidRPr="00F96AA8">
        <w:rPr>
          <w:sz w:val="24"/>
        </w:rPr>
        <w:t>, end=” “)</w:t>
      </w:r>
    </w:p>
    <w:p w:rsidR="00F40739" w:rsidRPr="00F40739" w:rsidRDefault="00F40739" w:rsidP="00F96AA8">
      <w:pPr>
        <w:pStyle w:val="ListParagraph"/>
        <w:ind w:left="1440"/>
      </w:pPr>
    </w:p>
    <w:sectPr w:rsidR="00F40739" w:rsidRPr="00F4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C1CB0"/>
    <w:multiLevelType w:val="hybridMultilevel"/>
    <w:tmpl w:val="4106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39"/>
    <w:rsid w:val="00623E2C"/>
    <w:rsid w:val="006E5435"/>
    <w:rsid w:val="00CE19FA"/>
    <w:rsid w:val="00D91508"/>
    <w:rsid w:val="00F40739"/>
    <w:rsid w:val="00F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CF350-7492-489E-BEE4-9D87B5B0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A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93ACCE2E.dotm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Northville Public Schools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Sclater</dc:creator>
  <cp:keywords/>
  <dc:description/>
  <cp:lastModifiedBy>Cheri Sclater</cp:lastModifiedBy>
  <cp:revision>2</cp:revision>
  <dcterms:created xsi:type="dcterms:W3CDTF">2017-09-21T08:31:00Z</dcterms:created>
  <dcterms:modified xsi:type="dcterms:W3CDTF">2017-09-21T08:31:00Z</dcterms:modified>
</cp:coreProperties>
</file>